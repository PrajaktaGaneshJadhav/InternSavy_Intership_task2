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F924A0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5E0F022" w14:textId="2267D3D9" w:rsidR="001B2ABD" w:rsidRDefault="0045057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36F6D7" wp14:editId="7A931A82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894715</wp:posOffset>
                  </wp:positionV>
                  <wp:extent cx="1905000" cy="1905000"/>
                  <wp:effectExtent l="152400" t="114300" r="152400" b="171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116908D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585EF30" w14:textId="7A56086F" w:rsidR="001B2ABD" w:rsidRDefault="004A1CF6" w:rsidP="001B2ABD">
            <w:pPr>
              <w:pStyle w:val="Title"/>
              <w:rPr>
                <w:sz w:val="72"/>
                <w:szCs w:val="72"/>
              </w:rPr>
            </w:pPr>
            <w:r w:rsidRPr="00202407">
              <w:rPr>
                <w:sz w:val="72"/>
                <w:szCs w:val="72"/>
              </w:rPr>
              <w:t>Prajakta ganesh Jadhav</w:t>
            </w:r>
          </w:p>
          <w:p w14:paraId="518E935E" w14:textId="65B85F87" w:rsidR="00202407" w:rsidRDefault="00202407" w:rsidP="00202407"/>
          <w:p w14:paraId="6D35AAD6" w14:textId="3EE7CA0E" w:rsidR="00202407" w:rsidRDefault="00202407" w:rsidP="00202407"/>
          <w:p w14:paraId="5D3F4DBB" w14:textId="6095E62F" w:rsidR="00202407" w:rsidRDefault="00202407" w:rsidP="00202407"/>
          <w:p w14:paraId="71AC7E73" w14:textId="77777777" w:rsidR="00202407" w:rsidRPr="00202407" w:rsidRDefault="00202407" w:rsidP="00202407"/>
          <w:p w14:paraId="7E35C34D" w14:textId="340295EA" w:rsidR="001B2ABD" w:rsidRDefault="004A1CF6" w:rsidP="001B2ABD">
            <w:pPr>
              <w:pStyle w:val="Subtitle"/>
            </w:pPr>
            <w:r w:rsidRPr="00264B7E">
              <w:rPr>
                <w:spacing w:val="1"/>
                <w:w w:val="69"/>
              </w:rPr>
              <w:t>Computer Engineer</w:t>
            </w:r>
            <w:r w:rsidRPr="00264B7E">
              <w:rPr>
                <w:spacing w:val="4"/>
                <w:w w:val="69"/>
              </w:rPr>
              <w:t xml:space="preserve"> </w:t>
            </w:r>
          </w:p>
        </w:tc>
      </w:tr>
      <w:tr w:rsidR="001B2ABD" w14:paraId="69C9B2E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18A359D8B34471AB5C38EC0A2CF4B6F"/>
              </w:placeholder>
              <w:temporary/>
              <w:showingPlcHdr/>
              <w15:appearance w15:val="hidden"/>
            </w:sdtPr>
            <w:sdtEndPr/>
            <w:sdtContent>
              <w:p w14:paraId="5A2E952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4C9D4B7" w14:textId="0D14C828" w:rsidR="00036450" w:rsidRDefault="00036450" w:rsidP="006C066F"/>
          <w:p w14:paraId="4DF23497" w14:textId="77777777" w:rsidR="00036450" w:rsidRDefault="00036450" w:rsidP="00036450"/>
          <w:sdt>
            <w:sdtPr>
              <w:id w:val="-1954003311"/>
              <w:placeholder>
                <w:docPart w:val="EF3BA9BD0A35404A86DFFDC3794104F5"/>
              </w:placeholder>
              <w:temporary/>
              <w:showingPlcHdr/>
              <w15:appearance w15:val="hidden"/>
            </w:sdtPr>
            <w:sdtEndPr/>
            <w:sdtContent>
              <w:p w14:paraId="5FD862F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854240EBD4D4B0189029BADFC859F55"/>
              </w:placeholder>
              <w:temporary/>
              <w:showingPlcHdr/>
              <w15:appearance w15:val="hidden"/>
            </w:sdtPr>
            <w:sdtEndPr/>
            <w:sdtContent>
              <w:p w14:paraId="0B597CF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31BE467" w14:textId="64526380" w:rsidR="004D3011" w:rsidRDefault="002F526D" w:rsidP="004D3011">
            <w:r>
              <w:t>8605664382</w:t>
            </w:r>
          </w:p>
          <w:p w14:paraId="4A7028BB" w14:textId="77777777" w:rsidR="004D3011" w:rsidRDefault="004D3011" w:rsidP="004D3011"/>
          <w:sdt>
            <w:sdtPr>
              <w:id w:val="-240260293"/>
              <w:placeholder>
                <w:docPart w:val="F712C11F30B9466FAC817C7770BAB374"/>
              </w:placeholder>
              <w:temporary/>
              <w:showingPlcHdr/>
              <w15:appearance w15:val="hidden"/>
            </w:sdtPr>
            <w:sdtEndPr/>
            <w:sdtContent>
              <w:p w14:paraId="4BD75D0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019DB19" w14:textId="129512E1" w:rsidR="00036450" w:rsidRDefault="00264B7E" w:rsidP="004D3011">
            <w:hyperlink r:id="rId10" w:history="1">
              <w:r w:rsidR="00202407" w:rsidRPr="00170F5B">
                <w:rPr>
                  <w:rStyle w:val="Hyperlink"/>
                </w:rPr>
                <w:t>Jadhavprajakta2712@gmail.com</w:t>
              </w:r>
            </w:hyperlink>
          </w:p>
          <w:p w14:paraId="0C033BC4" w14:textId="16BDCB62" w:rsidR="00202407" w:rsidRDefault="00202407" w:rsidP="004D3011">
            <w:r>
              <w:t xml:space="preserve"> </w:t>
            </w:r>
          </w:p>
          <w:p w14:paraId="0A3032B7" w14:textId="4966EA23" w:rsidR="00202407" w:rsidRDefault="00202407" w:rsidP="004D3011">
            <w:r>
              <w:t>Address:</w:t>
            </w:r>
          </w:p>
          <w:p w14:paraId="0C311D54" w14:textId="2300464C" w:rsidR="00202407" w:rsidRPr="00202407" w:rsidRDefault="00202407" w:rsidP="0020240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t>Charholi</w:t>
            </w:r>
            <w:proofErr w:type="spellEnd"/>
            <w:r>
              <w:t xml:space="preserve"> Bk, taluka Haveli , District Pune. 412105.</w:t>
            </w:r>
          </w:p>
          <w:sdt>
            <w:sdtPr>
              <w:id w:val="-1444214663"/>
              <w:placeholder>
                <w:docPart w:val="C9BED98B9D494B2FAD573648AB3ED381"/>
              </w:placeholder>
              <w:temporary/>
              <w:showingPlcHdr/>
              <w15:appearance w15:val="hidden"/>
            </w:sdtPr>
            <w:sdtEndPr/>
            <w:sdtContent>
              <w:p w14:paraId="1AF70EF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306257A" w14:textId="44724BBF" w:rsidR="004D3011" w:rsidRDefault="002F526D" w:rsidP="004D3011">
            <w:r>
              <w:t>Music</w:t>
            </w:r>
          </w:p>
          <w:p w14:paraId="6DD86394" w14:textId="670D329A" w:rsidR="004D3011" w:rsidRDefault="002F526D" w:rsidP="004D3011">
            <w:r>
              <w:t>Reading</w:t>
            </w:r>
          </w:p>
          <w:p w14:paraId="21710FB1" w14:textId="6E53AB40" w:rsidR="004D3011" w:rsidRDefault="002F526D" w:rsidP="004D3011">
            <w:r>
              <w:t>Learn new things</w:t>
            </w:r>
          </w:p>
          <w:p w14:paraId="7E1CE693" w14:textId="77777777" w:rsidR="004D3011" w:rsidRDefault="00A86456" w:rsidP="004D3011">
            <w:r>
              <w:t xml:space="preserve">Cooking </w:t>
            </w:r>
          </w:p>
          <w:p w14:paraId="0A059667" w14:textId="77777777" w:rsidR="0004060C" w:rsidRDefault="0004060C" w:rsidP="00446384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DECLERATION</w:t>
            </w:r>
          </w:p>
          <w:p w14:paraId="091E682B" w14:textId="77777777" w:rsidR="00446384" w:rsidRDefault="00446384" w:rsidP="00446384"/>
          <w:p w14:paraId="5FA1864E" w14:textId="77777777" w:rsidR="00446384" w:rsidRDefault="00446384" w:rsidP="00446384">
            <w:r>
              <w:t xml:space="preserve">I hereby assure you that I will be productive and very beneficial to the </w:t>
            </w:r>
          </w:p>
          <w:p w14:paraId="67176992" w14:textId="293A0825" w:rsidR="00446384" w:rsidRDefault="00446384" w:rsidP="00446384">
            <w:r>
              <w:t>organi</w:t>
            </w:r>
            <w:r w:rsidR="00930C6C">
              <w:t>z</w:t>
            </w:r>
            <w:r>
              <w:t>ation. I also declare that the information provided by me is true to my knowledge and belief.</w:t>
            </w:r>
          </w:p>
          <w:p w14:paraId="0839EA86" w14:textId="77777777" w:rsidR="00446384" w:rsidRDefault="00446384" w:rsidP="00446384">
            <w:r>
              <w:t xml:space="preserve">Thanking You, </w:t>
            </w:r>
          </w:p>
          <w:p w14:paraId="0973B493" w14:textId="0CE50461" w:rsidR="00446384" w:rsidRPr="00446384" w:rsidRDefault="00446384" w:rsidP="00446384">
            <w:r>
              <w:t>Prajakta Jadhav.</w:t>
            </w:r>
          </w:p>
        </w:tc>
        <w:tc>
          <w:tcPr>
            <w:tcW w:w="720" w:type="dxa"/>
          </w:tcPr>
          <w:p w14:paraId="36E312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6D5E2313EAD44CCB58149C853F9A98E"/>
              </w:placeholder>
              <w:temporary/>
              <w:showingPlcHdr/>
              <w15:appearance w15:val="hidden"/>
            </w:sdtPr>
            <w:sdtEndPr/>
            <w:sdtContent>
              <w:p w14:paraId="404A24C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770A892" w14:textId="7ECE2D22" w:rsidR="00036450" w:rsidRPr="00036450" w:rsidRDefault="004A1CF6" w:rsidP="00B359E4">
            <w:pPr>
              <w:pStyle w:val="Heading4"/>
            </w:pPr>
            <w:r>
              <w:t xml:space="preserve">Shree </w:t>
            </w:r>
            <w:proofErr w:type="spellStart"/>
            <w:r>
              <w:t>Wagheshwar</w:t>
            </w:r>
            <w:proofErr w:type="spellEnd"/>
            <w:r>
              <w:t xml:space="preserve"> Vidyalaya , </w:t>
            </w:r>
            <w:proofErr w:type="spellStart"/>
            <w:r>
              <w:t>Charholi</w:t>
            </w:r>
            <w:proofErr w:type="spellEnd"/>
            <w:r>
              <w:t xml:space="preserve"> bk.</w:t>
            </w:r>
          </w:p>
          <w:p w14:paraId="37FFEC8A" w14:textId="380D0E44" w:rsidR="00036450" w:rsidRPr="00B359E4" w:rsidRDefault="0081427C" w:rsidP="00B359E4">
            <w:pPr>
              <w:pStyle w:val="Date"/>
            </w:pPr>
            <w:r>
              <w:t>2012</w:t>
            </w:r>
            <w:r w:rsidR="00036450" w:rsidRPr="00B359E4">
              <w:t xml:space="preserve"> - </w:t>
            </w:r>
            <w:r>
              <w:t>18</w:t>
            </w:r>
          </w:p>
          <w:p w14:paraId="70223B94" w14:textId="66DC6955" w:rsidR="004D3011" w:rsidRDefault="00E6499D" w:rsidP="00036450">
            <w:r>
              <w:t xml:space="preserve">10 </w:t>
            </w:r>
            <w:proofErr w:type="spellStart"/>
            <w:r>
              <w:t>th</w:t>
            </w:r>
            <w:proofErr w:type="spellEnd"/>
            <w:r>
              <w:t xml:space="preserve"> result : 92.60 %</w:t>
            </w:r>
          </w:p>
          <w:p w14:paraId="6C54879C" w14:textId="77777777" w:rsidR="00036450" w:rsidRDefault="00036450" w:rsidP="00036450"/>
          <w:p w14:paraId="01E36CC7" w14:textId="0C17A2A9" w:rsidR="00036450" w:rsidRPr="00B359E4" w:rsidRDefault="00E6499D" w:rsidP="00B359E4">
            <w:pPr>
              <w:pStyle w:val="Heading4"/>
            </w:pPr>
            <w:proofErr w:type="spellStart"/>
            <w:r>
              <w:t>Laxmanrao</w:t>
            </w:r>
            <w:proofErr w:type="spellEnd"/>
            <w:r>
              <w:t xml:space="preserve"> </w:t>
            </w:r>
            <w:proofErr w:type="spellStart"/>
            <w:r>
              <w:t>Apte</w:t>
            </w:r>
            <w:proofErr w:type="spellEnd"/>
            <w:r>
              <w:t xml:space="preserve"> Jr. Collage , Deccan gymkhana.</w:t>
            </w:r>
          </w:p>
          <w:p w14:paraId="0CD0C093" w14:textId="2AA39180" w:rsidR="00036450" w:rsidRPr="00B359E4" w:rsidRDefault="00E6499D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</w:t>
            </w:r>
          </w:p>
          <w:p w14:paraId="3F78764F" w14:textId="65EC5379" w:rsidR="00036450" w:rsidRDefault="00E6499D" w:rsidP="00036450">
            <w:r>
              <w:t xml:space="preserve">12 </w:t>
            </w:r>
            <w:proofErr w:type="spellStart"/>
            <w:r>
              <w:t>th</w:t>
            </w:r>
            <w:proofErr w:type="spellEnd"/>
            <w:r>
              <w:t xml:space="preserve"> result : 80.31</w:t>
            </w:r>
            <w:r w:rsidR="002F526D">
              <w:t>%</w:t>
            </w:r>
          </w:p>
          <w:p w14:paraId="4990052F" w14:textId="1D5090BF" w:rsidR="002F526D" w:rsidRPr="002F526D" w:rsidRDefault="00264B7E" w:rsidP="002F526D">
            <w:pPr>
              <w:pStyle w:val="Heading2"/>
            </w:pPr>
            <w:r>
              <w:t>volunteering experience</w:t>
            </w:r>
          </w:p>
          <w:p w14:paraId="46EA6653" w14:textId="1C1238CD" w:rsidR="004D3011" w:rsidRPr="004D3011" w:rsidRDefault="00036450" w:rsidP="004D3011">
            <w:r w:rsidRPr="004D3011">
              <w:t xml:space="preserve"> </w:t>
            </w:r>
            <w:r w:rsidR="00264B7E">
              <w:t xml:space="preserve">NSS volunteer </w:t>
            </w:r>
          </w:p>
          <w:p w14:paraId="296451D9" w14:textId="77777777" w:rsidR="004D3011" w:rsidRDefault="004D3011" w:rsidP="00036450"/>
          <w:p w14:paraId="08A4C78E" w14:textId="53805160" w:rsidR="00036450" w:rsidRDefault="00A86456" w:rsidP="00036450">
            <w:pPr>
              <w:pStyle w:val="Heading2"/>
            </w:pPr>
            <w:r>
              <w:t xml:space="preserve">technical </w:t>
            </w:r>
            <w:r w:rsidR="00414BB3">
              <w:t>Skills</w:t>
            </w:r>
          </w:p>
          <w:p w14:paraId="120EA568" w14:textId="590C5618" w:rsidR="00036450" w:rsidRDefault="00414BB3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Basic knoledge of HTML , Javascrip</w:t>
            </w:r>
            <w:r w:rsidR="00A86456">
              <w:rPr>
                <w:noProof/>
                <w:color w:val="000000" w:themeColor="text1"/>
              </w:rPr>
              <w:t>t, CSS and web development.</w:t>
            </w:r>
          </w:p>
          <w:p w14:paraId="494FB0A2" w14:textId="7AFDCB8B" w:rsidR="00A86456" w:rsidRDefault="00A86456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Programming Languages : c++, python.</w:t>
            </w:r>
          </w:p>
          <w:p w14:paraId="75768024" w14:textId="4C3DA713" w:rsidR="00A86456" w:rsidRDefault="00A86456" w:rsidP="00A86456">
            <w:pPr>
              <w:pStyle w:val="Heading2"/>
              <w:rPr>
                <w:noProof/>
              </w:rPr>
            </w:pPr>
            <w:r>
              <w:rPr>
                <w:noProof/>
              </w:rPr>
              <w:t>certifications</w:t>
            </w:r>
          </w:p>
          <w:p w14:paraId="743F7065" w14:textId="3BD85239" w:rsidR="00A86456" w:rsidRDefault="00A86456" w:rsidP="00A86456">
            <w:r>
              <w:t>CDAC C++</w:t>
            </w:r>
          </w:p>
          <w:p w14:paraId="74D72E52" w14:textId="2DA0CC0C" w:rsidR="00A86456" w:rsidRDefault="00A86456" w:rsidP="00A86456">
            <w:r>
              <w:t xml:space="preserve">The </w:t>
            </w:r>
            <w:r w:rsidR="00202407">
              <w:t xml:space="preserve">Fundamentals of Digital Marketing </w:t>
            </w:r>
          </w:p>
          <w:p w14:paraId="0CC0AA86" w14:textId="3CFDCFDE" w:rsidR="00202407" w:rsidRDefault="00202407" w:rsidP="00A86456">
            <w:r>
              <w:t>Basic Web Development</w:t>
            </w:r>
          </w:p>
          <w:p w14:paraId="701C3E27" w14:textId="1D45BE94" w:rsidR="00202407" w:rsidRDefault="00202407" w:rsidP="00A86456">
            <w:r>
              <w:t>30 Days of Google Cloud Program 2021</w:t>
            </w:r>
          </w:p>
          <w:p w14:paraId="793EE6F9" w14:textId="1CEFC31F" w:rsidR="00202407" w:rsidRDefault="0004060C" w:rsidP="0004060C">
            <w:pPr>
              <w:pStyle w:val="Heading2"/>
            </w:pPr>
            <w:r>
              <w:t>personal qualities</w:t>
            </w:r>
          </w:p>
          <w:p w14:paraId="58F197D4" w14:textId="5093C916" w:rsidR="00A86456" w:rsidRDefault="0004060C" w:rsidP="004D3011">
            <w:r>
              <w:t>Ready to learn New Things.</w:t>
            </w:r>
          </w:p>
          <w:p w14:paraId="50963BB0" w14:textId="2181A28F" w:rsidR="0004060C" w:rsidRDefault="0004060C" w:rsidP="004D3011">
            <w:r>
              <w:t>Multitasking</w:t>
            </w:r>
          </w:p>
          <w:p w14:paraId="05460312" w14:textId="41728F2D" w:rsidR="0004060C" w:rsidRPr="0004060C" w:rsidRDefault="0004060C" w:rsidP="004D3011">
            <w:r>
              <w:t>Easily Adapt New Environment.</w:t>
            </w:r>
          </w:p>
          <w:p w14:paraId="34883E45" w14:textId="650BD59C" w:rsidR="00A86456" w:rsidRPr="004D3011" w:rsidRDefault="00A86456" w:rsidP="004D3011">
            <w:pPr>
              <w:rPr>
                <w:color w:val="FFFFFF" w:themeColor="background1"/>
              </w:rPr>
            </w:pPr>
          </w:p>
        </w:tc>
      </w:tr>
    </w:tbl>
    <w:p w14:paraId="79E25ACE" w14:textId="77777777" w:rsidR="0043117B" w:rsidRDefault="00264B7E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7006" w14:textId="77777777" w:rsidR="00576A28" w:rsidRDefault="00576A28" w:rsidP="000C45FF">
      <w:r>
        <w:separator/>
      </w:r>
    </w:p>
  </w:endnote>
  <w:endnote w:type="continuationSeparator" w:id="0">
    <w:p w14:paraId="648367D3" w14:textId="77777777" w:rsidR="00576A28" w:rsidRDefault="00576A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8574" w14:textId="77777777" w:rsidR="00576A28" w:rsidRDefault="00576A28" w:rsidP="000C45FF">
      <w:r>
        <w:separator/>
      </w:r>
    </w:p>
  </w:footnote>
  <w:footnote w:type="continuationSeparator" w:id="0">
    <w:p w14:paraId="74F5F7EA" w14:textId="77777777" w:rsidR="00576A28" w:rsidRDefault="00576A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5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976317" wp14:editId="73C12C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F6"/>
    <w:rsid w:val="00036450"/>
    <w:rsid w:val="0004060C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407"/>
    <w:rsid w:val="002400EB"/>
    <w:rsid w:val="00256CF7"/>
    <w:rsid w:val="00264B7E"/>
    <w:rsid w:val="00281FD5"/>
    <w:rsid w:val="002F526D"/>
    <w:rsid w:val="0030481B"/>
    <w:rsid w:val="003156FC"/>
    <w:rsid w:val="003254B5"/>
    <w:rsid w:val="0037121F"/>
    <w:rsid w:val="003A6B7D"/>
    <w:rsid w:val="003B06CA"/>
    <w:rsid w:val="004071FC"/>
    <w:rsid w:val="00414BB3"/>
    <w:rsid w:val="00445947"/>
    <w:rsid w:val="00446384"/>
    <w:rsid w:val="00450577"/>
    <w:rsid w:val="004813B3"/>
    <w:rsid w:val="00496591"/>
    <w:rsid w:val="004A1CF6"/>
    <w:rsid w:val="004C63E4"/>
    <w:rsid w:val="004D3011"/>
    <w:rsid w:val="005262AC"/>
    <w:rsid w:val="00576A28"/>
    <w:rsid w:val="005E39D5"/>
    <w:rsid w:val="00600670"/>
    <w:rsid w:val="0062123A"/>
    <w:rsid w:val="00646E75"/>
    <w:rsid w:val="006771D0"/>
    <w:rsid w:val="006C066F"/>
    <w:rsid w:val="00715FCB"/>
    <w:rsid w:val="00743101"/>
    <w:rsid w:val="007775E1"/>
    <w:rsid w:val="007867A0"/>
    <w:rsid w:val="007927F5"/>
    <w:rsid w:val="00802CA0"/>
    <w:rsid w:val="0081427C"/>
    <w:rsid w:val="009260CD"/>
    <w:rsid w:val="00930C6C"/>
    <w:rsid w:val="00952C25"/>
    <w:rsid w:val="00A2118D"/>
    <w:rsid w:val="00A86456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499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B5F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adhavprajakta271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0317EBEA-90C4-4E10-BA60-278C3FFF982C%7d\%7bF3E9D084-C5F2-4884-967F-512E33BFF79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8A359D8B34471AB5C38EC0A2CF4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3A41E-4F94-4DEF-9422-BBCC3268C5CF}"/>
      </w:docPartPr>
      <w:docPartBody>
        <w:p w:rsidR="00240C84" w:rsidRDefault="00325CC0">
          <w:pPr>
            <w:pStyle w:val="118A359D8B34471AB5C38EC0A2CF4B6F"/>
          </w:pPr>
          <w:r w:rsidRPr="00D5459D">
            <w:t>Profile</w:t>
          </w:r>
        </w:p>
      </w:docPartBody>
    </w:docPart>
    <w:docPart>
      <w:docPartPr>
        <w:name w:val="EF3BA9BD0A35404A86DFFDC37941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6098-2F7C-4286-B389-BA91BF8E4A05}"/>
      </w:docPartPr>
      <w:docPartBody>
        <w:p w:rsidR="00240C84" w:rsidRDefault="00325CC0">
          <w:pPr>
            <w:pStyle w:val="EF3BA9BD0A35404A86DFFDC3794104F5"/>
          </w:pPr>
          <w:r w:rsidRPr="00CB0055">
            <w:t>Contact</w:t>
          </w:r>
        </w:p>
      </w:docPartBody>
    </w:docPart>
    <w:docPart>
      <w:docPartPr>
        <w:name w:val="E854240EBD4D4B0189029BADFC859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DD1C-DEF0-4879-9516-26C953C8D268}"/>
      </w:docPartPr>
      <w:docPartBody>
        <w:p w:rsidR="00240C84" w:rsidRDefault="00325CC0">
          <w:pPr>
            <w:pStyle w:val="E854240EBD4D4B0189029BADFC859F55"/>
          </w:pPr>
          <w:r w:rsidRPr="004D3011">
            <w:t>PHONE:</w:t>
          </w:r>
        </w:p>
      </w:docPartBody>
    </w:docPart>
    <w:docPart>
      <w:docPartPr>
        <w:name w:val="F712C11F30B9466FAC817C7770BA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9A62-0185-4C29-B73E-D8DE1DA0066D}"/>
      </w:docPartPr>
      <w:docPartBody>
        <w:p w:rsidR="00240C84" w:rsidRDefault="00325CC0">
          <w:pPr>
            <w:pStyle w:val="F712C11F30B9466FAC817C7770BAB374"/>
          </w:pPr>
          <w:r w:rsidRPr="004D3011">
            <w:t>EMAIL:</w:t>
          </w:r>
        </w:p>
      </w:docPartBody>
    </w:docPart>
    <w:docPart>
      <w:docPartPr>
        <w:name w:val="C9BED98B9D494B2FAD573648AB3E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D9AD2-3891-4242-AA51-94DB9A54242F}"/>
      </w:docPartPr>
      <w:docPartBody>
        <w:p w:rsidR="00240C84" w:rsidRDefault="00325CC0">
          <w:pPr>
            <w:pStyle w:val="C9BED98B9D494B2FAD573648AB3ED381"/>
          </w:pPr>
          <w:r w:rsidRPr="00CB0055">
            <w:t>Hobbies</w:t>
          </w:r>
        </w:p>
      </w:docPartBody>
    </w:docPart>
    <w:docPart>
      <w:docPartPr>
        <w:name w:val="B6D5E2313EAD44CCB58149C853F9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01E9-DFEA-4AD0-9B59-846F9E2A46FD}"/>
      </w:docPartPr>
      <w:docPartBody>
        <w:p w:rsidR="00240C84" w:rsidRDefault="00325CC0">
          <w:pPr>
            <w:pStyle w:val="B6D5E2313EAD44CCB58149C853F9A98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4"/>
    <w:rsid w:val="00240C84"/>
    <w:rsid w:val="0032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A359D8B34471AB5C38EC0A2CF4B6F">
    <w:name w:val="118A359D8B34471AB5C38EC0A2CF4B6F"/>
  </w:style>
  <w:style w:type="paragraph" w:customStyle="1" w:styleId="EF3BA9BD0A35404A86DFFDC3794104F5">
    <w:name w:val="EF3BA9BD0A35404A86DFFDC3794104F5"/>
  </w:style>
  <w:style w:type="paragraph" w:customStyle="1" w:styleId="E854240EBD4D4B0189029BADFC859F55">
    <w:name w:val="E854240EBD4D4B0189029BADFC859F55"/>
  </w:style>
  <w:style w:type="paragraph" w:customStyle="1" w:styleId="F712C11F30B9466FAC817C7770BAB374">
    <w:name w:val="F712C11F30B9466FAC817C7770BAB37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9BED98B9D494B2FAD573648AB3ED381">
    <w:name w:val="C9BED98B9D494B2FAD573648AB3ED381"/>
  </w:style>
  <w:style w:type="paragraph" w:customStyle="1" w:styleId="B6D5E2313EAD44CCB58149C853F9A98E">
    <w:name w:val="B6D5E2313EAD44CCB58149C853F9A98E"/>
  </w:style>
  <w:style w:type="paragraph" w:customStyle="1" w:styleId="0BD1F5CCA3A447E9847238C8B8988362">
    <w:name w:val="0BD1F5CCA3A447E9847238C8B898836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{F3E9D084-C5F2-4884-967F-512E33BFF79A}tf00546271_win32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2021-11-17T11:54:00Z</dcterms:created>
  <dcterms:modified xsi:type="dcterms:W3CDTF">2022-11-29T16:45:00Z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